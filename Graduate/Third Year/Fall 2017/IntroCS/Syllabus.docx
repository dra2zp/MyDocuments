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D5B" w:rsidRDefault="001952D3">
      <w:pPr>
        <w:pStyle w:val="Title"/>
      </w:pPr>
      <w:r>
        <w:t>Intro to CS</w:t>
      </w:r>
      <w:r w:rsidR="0054460E">
        <w:t xml:space="preserve"> Syllabus</w:t>
      </w:r>
    </w:p>
    <w:p w:rsidR="002B4D5B" w:rsidRDefault="001952D3">
      <w:pPr>
        <w:pStyle w:val="Subtitle"/>
      </w:pPr>
      <w:r>
        <w:t>Fall 2017</w:t>
      </w:r>
    </w:p>
    <w:p w:rsidR="002B4D5B" w:rsidRDefault="0054460E">
      <w:pPr>
        <w:pStyle w:val="Heading1"/>
      </w:pPr>
      <w:r>
        <w:t>Instructor Information</w:t>
      </w:r>
    </w:p>
    <w:tbl>
      <w:tblPr>
        <w:tblStyle w:val="SyllabusTable-NoBorders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3249"/>
        <w:gridCol w:w="3238"/>
        <w:gridCol w:w="3247"/>
      </w:tblGrid>
      <w:tr w:rsidR="002B4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9" w:type="pct"/>
          </w:tcPr>
          <w:p w:rsidR="002B4D5B" w:rsidRDefault="0054460E">
            <w:r>
              <w:t>Instructor</w:t>
            </w:r>
          </w:p>
        </w:tc>
        <w:tc>
          <w:tcPr>
            <w:tcW w:w="1663" w:type="pct"/>
          </w:tcPr>
          <w:p w:rsidR="002B4D5B" w:rsidRDefault="0054460E">
            <w:r>
              <w:t>Email</w:t>
            </w:r>
          </w:p>
        </w:tc>
        <w:tc>
          <w:tcPr>
            <w:tcW w:w="1668" w:type="pct"/>
          </w:tcPr>
          <w:p w:rsidR="002B4D5B" w:rsidRDefault="0054460E">
            <w:r>
              <w:t>Office Location &amp; Hours</w:t>
            </w:r>
          </w:p>
        </w:tc>
      </w:tr>
      <w:tr w:rsidR="002B4D5B">
        <w:tc>
          <w:tcPr>
            <w:tcW w:w="1669" w:type="pct"/>
          </w:tcPr>
          <w:p w:rsidR="002B4D5B" w:rsidRDefault="001952D3">
            <w:pPr>
              <w:pStyle w:val="NoSpacing"/>
            </w:pPr>
            <w:r>
              <w:rPr>
                <w:rStyle w:val="Strong"/>
              </w:rPr>
              <w:t>Denny Anderson</w:t>
            </w:r>
          </w:p>
        </w:tc>
        <w:tc>
          <w:tcPr>
            <w:tcW w:w="1663" w:type="pct"/>
          </w:tcPr>
          <w:p w:rsidR="002B4D5B" w:rsidRDefault="00AC037E">
            <w:pPr>
              <w:pStyle w:val="NoSpacing"/>
            </w:pPr>
            <w:hyperlink r:id="rId8" w:history="1">
              <w:r w:rsidR="001952D3" w:rsidRPr="001A0083">
                <w:rPr>
                  <w:rStyle w:val="Hyperlink"/>
                </w:rPr>
                <w:t>dra2zp@virginia.edu</w:t>
              </w:r>
            </w:hyperlink>
            <w:r w:rsidR="001952D3">
              <w:t xml:space="preserve"> </w:t>
            </w:r>
          </w:p>
        </w:tc>
        <w:tc>
          <w:tcPr>
            <w:tcW w:w="1668" w:type="pct"/>
          </w:tcPr>
          <w:p w:rsidR="002B4D5B" w:rsidRDefault="001952D3">
            <w:pPr>
              <w:pStyle w:val="NoSpacing"/>
            </w:pPr>
            <w:r>
              <w:t>TBA</w:t>
            </w:r>
          </w:p>
        </w:tc>
      </w:tr>
    </w:tbl>
    <w:p w:rsidR="002B4D5B" w:rsidRDefault="0054460E">
      <w:pPr>
        <w:pStyle w:val="Heading1"/>
      </w:pPr>
      <w:r>
        <w:t>General Information</w:t>
      </w:r>
    </w:p>
    <w:p w:rsidR="002B4D5B" w:rsidRDefault="0054460E">
      <w:pPr>
        <w:pStyle w:val="Heading2"/>
      </w:pPr>
      <w:r>
        <w:t>Description</w:t>
      </w:r>
    </w:p>
    <w:p w:rsidR="002B4D5B" w:rsidRDefault="001952D3">
      <w:r>
        <w:t xml:space="preserve">This course serves as an introduction to computer science. Many topics will be taught in this class, including basic mathematics, the fundamentals of programming (relying heavily on the C++ computer language with </w:t>
      </w:r>
      <w:r w:rsidR="00963FA3">
        <w:t xml:space="preserve">either </w:t>
      </w:r>
      <w:r>
        <w:t xml:space="preserve">the </w:t>
      </w:r>
      <w:r w:rsidR="00963FA3">
        <w:t xml:space="preserve">clang++ or the </w:t>
      </w:r>
      <w:proofErr w:type="spellStart"/>
      <w:r w:rsidR="00963FA3">
        <w:t>g</w:t>
      </w:r>
      <w:r>
        <w:t>cc</w:t>
      </w:r>
      <w:proofErr w:type="spellEnd"/>
      <w:r>
        <w:t xml:space="preserve"> compiler), statements and loops, computer architecture, parameter passing, software development, computer security, and algorithms.</w:t>
      </w:r>
    </w:p>
    <w:p w:rsidR="002B4D5B" w:rsidRDefault="0054460E">
      <w:pPr>
        <w:pStyle w:val="Heading2"/>
      </w:pPr>
      <w:r>
        <w:t>Expectations and Goals</w:t>
      </w:r>
    </w:p>
    <w:p w:rsidR="001952D3" w:rsidRDefault="001952D3" w:rsidP="001952D3">
      <w:r>
        <w:t xml:space="preserve">All students will be expected to follow the University of Virginia’s Honor Code </w:t>
      </w:r>
      <w:proofErr w:type="gramStart"/>
      <w:r>
        <w:t>at all times</w:t>
      </w:r>
      <w:proofErr w:type="gramEnd"/>
      <w:r>
        <w:t xml:space="preserve">. Collaboration with other students is prohibited on homework assignments and in-class quizzes. </w:t>
      </w:r>
      <w:r w:rsidR="00963FA3">
        <w:t xml:space="preserve">Using notes is prohibited on in-class quizzes. Reviewing notes is strongly encouraged on homework assignments. </w:t>
      </w:r>
      <w:bookmarkStart w:id="0" w:name="_GoBack"/>
      <w:bookmarkEnd w:id="0"/>
      <w:r w:rsidR="00AA5BF3">
        <w:t>If a student is having difficulty, they will be expected to contact the instructor. The Honor Code will be enforced on every assignment. If a student violates the Honor Code, they will be dismissed from the course with a grade of “F.”</w:t>
      </w:r>
    </w:p>
    <w:p w:rsidR="00AA5BF3" w:rsidRDefault="00AA5BF3" w:rsidP="00AA5BF3">
      <w:pPr>
        <w:pStyle w:val="Heading2"/>
      </w:pPr>
      <w:r>
        <w:t>Grading Scale</w:t>
      </w:r>
    </w:p>
    <w:p w:rsidR="00AA5BF3" w:rsidRDefault="00AA5BF3" w:rsidP="001952D3">
      <w:r>
        <w:t>97.0%</w:t>
      </w:r>
      <w:r>
        <w:tab/>
        <w:t>A+</w:t>
      </w:r>
      <w:r>
        <w:tab/>
      </w:r>
      <w:r>
        <w:tab/>
      </w:r>
      <w:r>
        <w:tab/>
      </w:r>
      <w:r>
        <w:tab/>
      </w:r>
      <w:r>
        <w:tab/>
        <w:t>93.0%</w:t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  <w:t>90.0%</w:t>
      </w:r>
      <w:r>
        <w:tab/>
        <w:t>A-</w:t>
      </w:r>
    </w:p>
    <w:p w:rsidR="00AA5BF3" w:rsidRDefault="00AA5BF3" w:rsidP="001952D3">
      <w:r>
        <w:t>87.0%</w:t>
      </w:r>
      <w:r>
        <w:tab/>
        <w:t>B+</w:t>
      </w:r>
      <w:r>
        <w:tab/>
      </w:r>
      <w:r>
        <w:tab/>
      </w:r>
      <w:r>
        <w:tab/>
      </w:r>
      <w:r>
        <w:tab/>
      </w:r>
      <w:r>
        <w:tab/>
        <w:t>83.0%</w:t>
      </w:r>
      <w:r>
        <w:tab/>
        <w:t>B</w:t>
      </w:r>
      <w:r>
        <w:tab/>
      </w:r>
      <w:r>
        <w:tab/>
      </w:r>
      <w:r>
        <w:tab/>
      </w:r>
      <w:r>
        <w:tab/>
      </w:r>
      <w:r>
        <w:tab/>
        <w:t>80.0%</w:t>
      </w:r>
      <w:r>
        <w:tab/>
        <w:t>B-</w:t>
      </w:r>
    </w:p>
    <w:p w:rsidR="00AA5BF3" w:rsidRDefault="00AA5BF3" w:rsidP="00AA5BF3">
      <w:r>
        <w:t>77.0%</w:t>
      </w:r>
      <w:r>
        <w:tab/>
        <w:t>C+</w:t>
      </w:r>
      <w:r>
        <w:tab/>
      </w:r>
      <w:r>
        <w:tab/>
      </w:r>
      <w:r>
        <w:tab/>
      </w:r>
      <w:r>
        <w:tab/>
      </w:r>
      <w:r>
        <w:tab/>
        <w:t>73.0%</w:t>
      </w:r>
      <w:r>
        <w:tab/>
        <w:t>C</w:t>
      </w:r>
      <w:r>
        <w:tab/>
      </w:r>
      <w:r>
        <w:tab/>
      </w:r>
      <w:r>
        <w:tab/>
      </w:r>
      <w:r>
        <w:tab/>
      </w:r>
      <w:r>
        <w:tab/>
        <w:t>70.0%</w:t>
      </w:r>
      <w:r>
        <w:tab/>
        <w:t>C-</w:t>
      </w:r>
    </w:p>
    <w:p w:rsidR="00AA5BF3" w:rsidRDefault="00AA5BF3" w:rsidP="00AA5BF3">
      <w:r>
        <w:t>67.0%</w:t>
      </w:r>
      <w:r>
        <w:tab/>
        <w:t>D+</w:t>
      </w:r>
      <w:r>
        <w:tab/>
      </w:r>
      <w:r>
        <w:tab/>
      </w:r>
      <w:r>
        <w:tab/>
      </w:r>
      <w:r>
        <w:tab/>
      </w:r>
      <w:r>
        <w:tab/>
        <w:t>63.0%</w:t>
      </w:r>
      <w:r>
        <w:tab/>
        <w:t>D</w:t>
      </w:r>
      <w:r>
        <w:tab/>
      </w:r>
      <w:r>
        <w:tab/>
      </w:r>
      <w:r>
        <w:tab/>
      </w:r>
      <w:r>
        <w:tab/>
      </w:r>
      <w:r>
        <w:tab/>
        <w:t>60.0%</w:t>
      </w:r>
      <w:r>
        <w:tab/>
        <w:t>D-</w:t>
      </w:r>
    </w:p>
    <w:p w:rsidR="00AA5BF3" w:rsidRDefault="00AA5BF3" w:rsidP="001952D3">
      <w:r>
        <w:tab/>
      </w:r>
      <w:r>
        <w:tab/>
      </w:r>
      <w:r>
        <w:tab/>
      </w:r>
      <w:r>
        <w:tab/>
      </w:r>
      <w:r>
        <w:tab/>
      </w:r>
      <w:r>
        <w:tab/>
        <w:t>0.0%</w:t>
      </w:r>
      <w:r>
        <w:tab/>
        <w:t>F</w:t>
      </w:r>
    </w:p>
    <w:p w:rsidR="00AA5BF3" w:rsidRDefault="00AA5BF3" w:rsidP="001952D3">
      <w:r>
        <w:t>A grade greater than or equal to 60.0% is considered passing. A grade less than 60.0% is considered failing.</w:t>
      </w:r>
    </w:p>
    <w:p w:rsidR="00AA5BF3" w:rsidRDefault="00AA5BF3" w:rsidP="00AA5BF3">
      <w:pPr>
        <w:pStyle w:val="Heading2"/>
      </w:pPr>
      <w:r>
        <w:t>Grade Weights</w:t>
      </w:r>
    </w:p>
    <w:p w:rsidR="00AA5BF3" w:rsidRDefault="00AA5BF3" w:rsidP="001952D3">
      <w:r>
        <w:t>Attendance</w:t>
      </w:r>
      <w:r>
        <w:tab/>
        <w:t>10%</w:t>
      </w:r>
    </w:p>
    <w:p w:rsidR="00AA5BF3" w:rsidRDefault="00AA5BF3" w:rsidP="001952D3">
      <w:r>
        <w:t>Homework</w:t>
      </w:r>
      <w:r>
        <w:tab/>
        <w:t>50%</w:t>
      </w:r>
    </w:p>
    <w:p w:rsidR="00AA5BF3" w:rsidRDefault="00AA5BF3" w:rsidP="001952D3">
      <w:r>
        <w:t>Quiz</w:t>
      </w:r>
      <w:r>
        <w:tab/>
      </w:r>
      <w:r>
        <w:tab/>
        <w:t>10%</w:t>
      </w:r>
    </w:p>
    <w:p w:rsidR="00AA5BF3" w:rsidRPr="001952D3" w:rsidRDefault="00AA5BF3" w:rsidP="001952D3">
      <w:r>
        <w:t>Final Exam</w:t>
      </w:r>
      <w:r>
        <w:tab/>
        <w:t>30%</w:t>
      </w:r>
    </w:p>
    <w:p w:rsidR="002B4D5B" w:rsidRDefault="0054460E">
      <w:pPr>
        <w:pStyle w:val="Heading1"/>
      </w:pPr>
      <w:r>
        <w:t>Course Materials</w:t>
      </w:r>
    </w:p>
    <w:p w:rsidR="002B4D5B" w:rsidRDefault="0054460E">
      <w:pPr>
        <w:pStyle w:val="Heading2"/>
      </w:pPr>
      <w:r>
        <w:t>Required Materials</w:t>
      </w:r>
    </w:p>
    <w:p w:rsidR="002B4D5B" w:rsidRDefault="001952D3" w:rsidP="001952D3">
      <w:r>
        <w:t>The only materials that this class requires is a laptop with Internet access. The website Code Chef (</w:t>
      </w:r>
      <w:hyperlink r:id="rId9" w:history="1">
        <w:r w:rsidRPr="001A0083">
          <w:rPr>
            <w:rStyle w:val="Hyperlink"/>
          </w:rPr>
          <w:t>https://www.codechef.com/ide</w:t>
        </w:r>
      </w:hyperlink>
      <w:r>
        <w:t xml:space="preserve">) will be used frequently for coding assignments, and students will be expected to create an account before the </w:t>
      </w:r>
      <w:proofErr w:type="gramStart"/>
      <w:r>
        <w:t>second class</w:t>
      </w:r>
      <w:proofErr w:type="gramEnd"/>
      <w:r>
        <w:t xml:space="preserve"> meeting.</w:t>
      </w:r>
    </w:p>
    <w:p w:rsidR="002B4D5B" w:rsidRDefault="0054460E">
      <w:pPr>
        <w:pStyle w:val="Heading2"/>
      </w:pPr>
      <w:r>
        <w:lastRenderedPageBreak/>
        <w:t>Required Text</w:t>
      </w:r>
    </w:p>
    <w:p w:rsidR="00AA5BF3" w:rsidRPr="00AA5BF3" w:rsidRDefault="00AA5BF3" w:rsidP="00AA5BF3">
      <w:r>
        <w:t>No textbook is required for this course.</w:t>
      </w:r>
    </w:p>
    <w:p w:rsidR="002B4D5B" w:rsidRDefault="0054460E">
      <w:pPr>
        <w:pStyle w:val="Heading1"/>
      </w:pPr>
      <w:r>
        <w:t>Course Schedule</w:t>
      </w:r>
    </w:p>
    <w:p w:rsidR="002B4D5B" w:rsidRPr="00492FDE" w:rsidRDefault="00AA5BF3">
      <w:pPr>
        <w:rPr>
          <w:b/>
          <w:u w:val="single"/>
        </w:rPr>
      </w:pPr>
      <w:r>
        <w:rPr>
          <w:b/>
          <w:u w:val="single"/>
        </w:rPr>
        <w:t>Chapter 1: Introduction to Programming</w:t>
      </w:r>
      <w:r w:rsidR="00492FDE">
        <w:tab/>
      </w:r>
      <w:r w:rsidR="00492FDE">
        <w:tab/>
      </w:r>
      <w:r w:rsidR="00492FDE">
        <w:tab/>
      </w:r>
      <w:r w:rsidR="00492FDE">
        <w:rPr>
          <w:b/>
          <w:u w:val="single"/>
        </w:rPr>
        <w:t>Chapter 5: Parameter Passing</w:t>
      </w:r>
    </w:p>
    <w:p w:rsidR="00AA5BF3" w:rsidRDefault="00AA5BF3">
      <w:r>
        <w:tab/>
        <w:t>Lesson 1: Computer Science</w:t>
      </w:r>
      <w:r w:rsidR="00492FDE">
        <w:tab/>
      </w:r>
      <w:r w:rsidR="00492FDE">
        <w:tab/>
      </w:r>
      <w:r w:rsidR="00492FDE">
        <w:tab/>
      </w:r>
      <w:r w:rsidR="00492FDE">
        <w:tab/>
        <w:t>Lesson 1: Passing by Value</w:t>
      </w:r>
    </w:p>
    <w:p w:rsidR="00AA5BF3" w:rsidRDefault="00AA5BF3">
      <w:r>
        <w:tab/>
        <w:t>Lesson 2: Computer Programming</w:t>
      </w:r>
      <w:r w:rsidR="00492FDE">
        <w:tab/>
      </w:r>
      <w:r w:rsidR="00492FDE">
        <w:tab/>
      </w:r>
      <w:r w:rsidR="00492FDE">
        <w:tab/>
      </w:r>
      <w:r w:rsidR="00492FDE">
        <w:tab/>
        <w:t>Lesson 2: Passing by Reference</w:t>
      </w:r>
    </w:p>
    <w:p w:rsidR="00AA5BF3" w:rsidRDefault="00AA5BF3">
      <w:r>
        <w:tab/>
        <w:t>Lesson 3: Programming Languages</w:t>
      </w:r>
      <w:r w:rsidR="00492FDE">
        <w:tab/>
      </w:r>
      <w:r w:rsidR="00492FDE">
        <w:tab/>
      </w:r>
      <w:r w:rsidR="00492FDE">
        <w:tab/>
      </w:r>
      <w:r w:rsidR="00492FDE">
        <w:tab/>
        <w:t>Lesson 3: Pointers</w:t>
      </w:r>
    </w:p>
    <w:p w:rsidR="00AA5BF3" w:rsidRDefault="00AA5BF3">
      <w:r>
        <w:tab/>
        <w:t>Lesson 4: Introduction to C++</w:t>
      </w:r>
      <w:r w:rsidR="00492FDE">
        <w:tab/>
      </w:r>
      <w:r w:rsidR="00492FDE">
        <w:tab/>
      </w:r>
      <w:r w:rsidR="00492FDE">
        <w:tab/>
      </w:r>
      <w:r w:rsidR="00492FDE">
        <w:tab/>
        <w:t>Lesson 4: Null Pointers</w:t>
      </w:r>
    </w:p>
    <w:p w:rsidR="00AA5BF3" w:rsidRDefault="00AA5BF3">
      <w:r>
        <w:tab/>
        <w:t>Lesson 5: Reserved Words</w:t>
      </w:r>
      <w:r w:rsidR="00492FDE">
        <w:tab/>
      </w:r>
      <w:r w:rsidR="00492FDE">
        <w:tab/>
      </w:r>
      <w:r w:rsidR="00492FDE">
        <w:tab/>
      </w:r>
      <w:r w:rsidR="00492FDE">
        <w:tab/>
      </w:r>
      <w:r w:rsidR="00492FDE">
        <w:tab/>
        <w:t>Lesson 5: Dereferencing a Pointer</w:t>
      </w:r>
    </w:p>
    <w:p w:rsidR="00AA5BF3" w:rsidRDefault="00AA5BF3">
      <w:r>
        <w:tab/>
        <w:t>Lesson 6: Return Types</w:t>
      </w:r>
      <w:r w:rsidR="00492FDE">
        <w:tab/>
      </w:r>
      <w:r w:rsidR="00492FDE">
        <w:tab/>
      </w:r>
      <w:r w:rsidR="00492FDE">
        <w:tab/>
      </w:r>
      <w:r w:rsidR="00492FDE">
        <w:tab/>
      </w:r>
      <w:r w:rsidR="00492FDE">
        <w:tab/>
        <w:t>Lesson 6: Dangling Pointers</w:t>
      </w:r>
    </w:p>
    <w:p w:rsidR="00AA5BF3" w:rsidRDefault="00AA5BF3">
      <w:r>
        <w:tab/>
        <w:t>Lesson 7: Hello, World! Program</w:t>
      </w:r>
      <w:r w:rsidR="00492FDE">
        <w:tab/>
      </w:r>
      <w:r w:rsidR="00492FDE">
        <w:tab/>
      </w:r>
      <w:r w:rsidR="00492FDE">
        <w:tab/>
      </w:r>
      <w:r w:rsidR="00492FDE">
        <w:tab/>
        <w:t>Lesson 7: Segmentation Faults</w:t>
      </w:r>
    </w:p>
    <w:p w:rsidR="00AA5BF3" w:rsidRPr="00492FDE" w:rsidRDefault="00AA5BF3">
      <w:pPr>
        <w:rPr>
          <w:b/>
          <w:u w:val="single"/>
        </w:rPr>
      </w:pPr>
      <w:r>
        <w:rPr>
          <w:b/>
          <w:u w:val="single"/>
        </w:rPr>
        <w:t xml:space="preserve">Chapter 2: </w:t>
      </w:r>
      <w:r w:rsidR="00492FDE">
        <w:rPr>
          <w:b/>
          <w:u w:val="single"/>
        </w:rPr>
        <w:t>Mathematics and Programming</w:t>
      </w:r>
      <w:r w:rsidR="00492FDE">
        <w:tab/>
      </w:r>
      <w:r w:rsidR="00492FDE">
        <w:tab/>
      </w:r>
      <w:r w:rsidR="00492FDE">
        <w:tab/>
      </w:r>
      <w:r w:rsidR="00492FDE">
        <w:rPr>
          <w:b/>
          <w:u w:val="single"/>
        </w:rPr>
        <w:t>Chapter 6: Software Development</w:t>
      </w:r>
    </w:p>
    <w:p w:rsidR="00492FDE" w:rsidRDefault="00492FDE">
      <w:r>
        <w:tab/>
        <w:t>Lesson 1: Functions</w:t>
      </w:r>
      <w:r>
        <w:tab/>
      </w:r>
      <w:r>
        <w:tab/>
      </w:r>
      <w:r>
        <w:tab/>
      </w:r>
      <w:r>
        <w:tab/>
      </w:r>
      <w:r>
        <w:tab/>
        <w:t>Lesson 1: Requirements</w:t>
      </w:r>
    </w:p>
    <w:p w:rsidR="00492FDE" w:rsidRDefault="00492FDE">
      <w:r>
        <w:tab/>
        <w:t>Lesson 2: Input and Output</w:t>
      </w:r>
      <w:r>
        <w:tab/>
      </w:r>
      <w:r>
        <w:tab/>
      </w:r>
      <w:r>
        <w:tab/>
      </w:r>
      <w:r>
        <w:tab/>
        <w:t>Lesson 2: Design</w:t>
      </w:r>
    </w:p>
    <w:p w:rsidR="00492FDE" w:rsidRDefault="00492FDE">
      <w:r>
        <w:tab/>
        <w:t>Lesson 3: Parameters</w:t>
      </w:r>
      <w:r>
        <w:tab/>
      </w:r>
      <w:r>
        <w:tab/>
      </w:r>
      <w:r>
        <w:tab/>
      </w:r>
      <w:r>
        <w:tab/>
      </w:r>
      <w:r>
        <w:tab/>
        <w:t>Lesson 3: Coding/Implementation</w:t>
      </w:r>
    </w:p>
    <w:p w:rsidR="00492FDE" w:rsidRDefault="00492FDE">
      <w:r>
        <w:tab/>
        <w:t>Lesson 4: Function Calling</w:t>
      </w:r>
      <w:r>
        <w:tab/>
      </w:r>
      <w:r>
        <w:tab/>
      </w:r>
      <w:r>
        <w:tab/>
      </w:r>
      <w:r>
        <w:tab/>
      </w:r>
      <w:r>
        <w:tab/>
        <w:t>Lesson 4: Integration</w:t>
      </w:r>
    </w:p>
    <w:p w:rsidR="00492FDE" w:rsidRPr="00492FDE" w:rsidRDefault="00492FDE">
      <w:r>
        <w:rPr>
          <w:b/>
          <w:u w:val="single"/>
        </w:rPr>
        <w:t>Chapter 3: Statements and Loops</w:t>
      </w:r>
      <w:r>
        <w:tab/>
      </w:r>
      <w:r>
        <w:tab/>
      </w:r>
      <w:r>
        <w:tab/>
      </w:r>
      <w:r>
        <w:tab/>
      </w:r>
      <w:r>
        <w:tab/>
        <w:t>Lesson 5: Release</w:t>
      </w:r>
    </w:p>
    <w:p w:rsidR="00492FDE" w:rsidRDefault="00492FDE">
      <w:r>
        <w:tab/>
        <w:t>Lesson 1: if Statements</w:t>
      </w:r>
      <w:r>
        <w:tab/>
      </w:r>
      <w:r>
        <w:tab/>
      </w:r>
      <w:r>
        <w:tab/>
      </w:r>
      <w:r>
        <w:tab/>
      </w:r>
      <w:r>
        <w:tab/>
        <w:t>Lesson 6: Maintenance</w:t>
      </w:r>
    </w:p>
    <w:p w:rsidR="00492FDE" w:rsidRPr="00492FDE" w:rsidRDefault="00492FDE">
      <w:pPr>
        <w:rPr>
          <w:b/>
          <w:u w:val="single"/>
        </w:rPr>
      </w:pPr>
      <w:r>
        <w:tab/>
        <w:t xml:space="preserve">Lesson 2: if / </w:t>
      </w:r>
      <w:proofErr w:type="spellStart"/>
      <w:r>
        <w:t>elif</w:t>
      </w:r>
      <w:proofErr w:type="spellEnd"/>
      <w:r>
        <w:t xml:space="preserve"> / else</w:t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Chapter 7: Computer Security</w:t>
      </w:r>
    </w:p>
    <w:p w:rsidR="00492FDE" w:rsidRDefault="00492FDE">
      <w:r>
        <w:tab/>
        <w:t>Lesson 3: Iteration</w:t>
      </w:r>
      <w:r>
        <w:tab/>
      </w:r>
      <w:r>
        <w:tab/>
      </w:r>
      <w:r>
        <w:tab/>
      </w:r>
      <w:r>
        <w:tab/>
      </w:r>
      <w:r>
        <w:tab/>
        <w:t>Lesson 1: Vulnerabilities</w:t>
      </w:r>
    </w:p>
    <w:p w:rsidR="00492FDE" w:rsidRDefault="00492FDE">
      <w:r>
        <w:tab/>
        <w:t>Lesson 4: Arrays and Vectors</w:t>
      </w:r>
      <w:r>
        <w:tab/>
      </w:r>
      <w:r>
        <w:tab/>
      </w:r>
      <w:r>
        <w:tab/>
      </w:r>
      <w:r>
        <w:tab/>
        <w:t>Lesson 2: (Stack) Buffer Overflow Attacks</w:t>
      </w:r>
    </w:p>
    <w:p w:rsidR="00492FDE" w:rsidRDefault="00492FDE">
      <w:r>
        <w:tab/>
        <w:t>Lesson 5: Elements and Indexing</w:t>
      </w:r>
      <w:r>
        <w:tab/>
      </w:r>
      <w:r>
        <w:tab/>
      </w:r>
      <w:r>
        <w:tab/>
      </w:r>
      <w:r>
        <w:tab/>
        <w:t>Lesson 3: Address Space Layout Randomization</w:t>
      </w:r>
    </w:p>
    <w:p w:rsidR="00492FDE" w:rsidRDefault="00492FDE">
      <w:r>
        <w:tab/>
        <w:t>Lesson 6: for Loops</w:t>
      </w:r>
      <w:r>
        <w:tab/>
      </w:r>
      <w:r>
        <w:tab/>
      </w:r>
      <w:r>
        <w:tab/>
      </w:r>
      <w:r>
        <w:tab/>
      </w:r>
      <w:r>
        <w:tab/>
        <w:t>Lesson 4: Stack Canaries</w:t>
      </w:r>
    </w:p>
    <w:p w:rsidR="00492FDE" w:rsidRDefault="00492FDE">
      <w:r>
        <w:tab/>
        <w:t>Lesson 7: while Loops</w:t>
      </w:r>
      <w:r>
        <w:tab/>
      </w:r>
      <w:r>
        <w:tab/>
      </w:r>
      <w:r>
        <w:tab/>
      </w:r>
      <w:r>
        <w:tab/>
      </w:r>
      <w:r>
        <w:tab/>
        <w:t>Lesson 5: Pointers</w:t>
      </w:r>
    </w:p>
    <w:p w:rsidR="00492FDE" w:rsidRPr="00492FDE" w:rsidRDefault="00492FDE">
      <w:r>
        <w:rPr>
          <w:b/>
          <w:u w:val="single"/>
        </w:rPr>
        <w:t>Chapter 4: Computer Architecture</w:t>
      </w:r>
      <w:r>
        <w:tab/>
      </w:r>
      <w:r>
        <w:tab/>
      </w:r>
      <w:r>
        <w:tab/>
      </w:r>
      <w:r>
        <w:tab/>
        <w:t>Lesson 6: Viruses</w:t>
      </w:r>
    </w:p>
    <w:p w:rsidR="00492FDE" w:rsidRDefault="00492FDE">
      <w:r>
        <w:tab/>
        <w:t>Lesson 1: Compiling</w:t>
      </w:r>
      <w:r>
        <w:tab/>
      </w:r>
      <w:r>
        <w:tab/>
      </w:r>
      <w:r>
        <w:tab/>
      </w:r>
      <w:r>
        <w:tab/>
      </w:r>
      <w:r>
        <w:tab/>
        <w:t>Lesson 7: Sandboxing with VirtualBox</w:t>
      </w:r>
    </w:p>
    <w:p w:rsidR="00492FDE" w:rsidRDefault="00492FDE">
      <w:r>
        <w:tab/>
        <w:t>Lesson 2: Linking</w:t>
      </w:r>
      <w:r>
        <w:tab/>
      </w:r>
      <w:r>
        <w:tab/>
      </w:r>
      <w:r>
        <w:tab/>
      </w:r>
      <w:r>
        <w:tab/>
      </w:r>
      <w:r>
        <w:tab/>
      </w:r>
      <w:r>
        <w:tab/>
        <w:t>Lesson 8: Vector [index] vs. .at(index)</w:t>
      </w:r>
    </w:p>
    <w:p w:rsidR="00492FDE" w:rsidRPr="00492FDE" w:rsidRDefault="00492FDE">
      <w:pPr>
        <w:rPr>
          <w:b/>
          <w:u w:val="single"/>
        </w:rPr>
      </w:pPr>
      <w:r>
        <w:tab/>
        <w:t>Lesson 3: Assembly</w:t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 xml:space="preserve">Chapter 8: </w:t>
      </w:r>
      <w:r w:rsidR="004C135F">
        <w:rPr>
          <w:b/>
          <w:u w:val="single"/>
        </w:rPr>
        <w:t>Algorithms</w:t>
      </w:r>
    </w:p>
    <w:p w:rsidR="00492FDE" w:rsidRDefault="00492FDE">
      <w:r>
        <w:tab/>
        <w:t>Lesson 4: Machine Code</w:t>
      </w:r>
      <w:r w:rsidR="004C135F">
        <w:tab/>
      </w:r>
      <w:r w:rsidR="004C135F">
        <w:tab/>
      </w:r>
      <w:r w:rsidR="004C135F">
        <w:tab/>
      </w:r>
      <w:r w:rsidR="004C135F">
        <w:tab/>
      </w:r>
      <w:r w:rsidR="004C135F">
        <w:tab/>
        <w:t>Lesson 1: Properties of an Algorithms</w:t>
      </w:r>
    </w:p>
    <w:p w:rsidR="00492FDE" w:rsidRDefault="00492FDE">
      <w:r>
        <w:tab/>
        <w:t>Lesson 5: Memory Layout</w:t>
      </w:r>
      <w:r w:rsidR="004C135F">
        <w:tab/>
      </w:r>
      <w:r w:rsidR="004C135F">
        <w:tab/>
      </w:r>
      <w:r w:rsidR="004C135F">
        <w:tab/>
      </w:r>
      <w:r w:rsidR="004C135F">
        <w:tab/>
      </w:r>
      <w:r w:rsidR="004C135F">
        <w:tab/>
        <w:t>Lesson 2: Examples of Algorithms</w:t>
      </w:r>
    </w:p>
    <w:p w:rsidR="00492FDE" w:rsidRDefault="00492FDE">
      <w:r>
        <w:tab/>
        <w:t>Lesson 6: The Heap</w:t>
      </w:r>
      <w:r w:rsidR="004C135F">
        <w:tab/>
      </w:r>
      <w:r w:rsidR="004C135F">
        <w:tab/>
      </w:r>
      <w:r w:rsidR="004C135F">
        <w:tab/>
      </w:r>
      <w:r w:rsidR="004C135F">
        <w:tab/>
      </w:r>
      <w:r w:rsidR="004C135F">
        <w:tab/>
        <w:t>Lesson 3: Adding Array Elements</w:t>
      </w:r>
    </w:p>
    <w:p w:rsidR="00492FDE" w:rsidRDefault="00492FDE">
      <w:r>
        <w:tab/>
        <w:t>Lesson 7: The Stack</w:t>
      </w:r>
      <w:r w:rsidR="004C135F">
        <w:tab/>
      </w:r>
      <w:r w:rsidR="004C135F">
        <w:tab/>
      </w:r>
      <w:r w:rsidR="004C135F">
        <w:tab/>
      </w:r>
      <w:r w:rsidR="004C135F">
        <w:tab/>
      </w:r>
      <w:r w:rsidR="004C135F">
        <w:tab/>
        <w:t>Lesson 4: Sorting</w:t>
      </w:r>
    </w:p>
    <w:p w:rsidR="00492FDE" w:rsidRPr="00492FDE" w:rsidRDefault="00492FDE">
      <w:r>
        <w:tab/>
        <w:t>Lesson 8: Cache</w:t>
      </w:r>
      <w:r w:rsidR="004C135F">
        <w:tab/>
      </w:r>
      <w:r w:rsidR="004C135F">
        <w:tab/>
      </w:r>
      <w:r w:rsidR="004C135F">
        <w:tab/>
      </w:r>
      <w:r w:rsidR="004C135F">
        <w:tab/>
      </w:r>
      <w:r w:rsidR="004C135F">
        <w:tab/>
      </w:r>
      <w:r w:rsidR="004C135F">
        <w:tab/>
        <w:t>Lesson 5: Searching</w:t>
      </w:r>
    </w:p>
    <w:sectPr w:rsidR="00492FDE" w:rsidRPr="00492FDE">
      <w:footerReference w:type="default" r:id="rId10"/>
      <w:pgSz w:w="12240" w:h="15840" w:code="1"/>
      <w:pgMar w:top="1152" w:right="1253" w:bottom="2160" w:left="1253" w:header="720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37E" w:rsidRDefault="00AC037E">
      <w:pPr>
        <w:spacing w:after="0"/>
      </w:pPr>
      <w:r>
        <w:separator/>
      </w:r>
    </w:p>
  </w:endnote>
  <w:endnote w:type="continuationSeparator" w:id="0">
    <w:p w:rsidR="00AC037E" w:rsidRDefault="00AC03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D5B" w:rsidRDefault="0054460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63FA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37E" w:rsidRDefault="00AC037E">
      <w:pPr>
        <w:spacing w:after="0"/>
      </w:pPr>
      <w:r>
        <w:separator/>
      </w:r>
    </w:p>
  </w:footnote>
  <w:footnote w:type="continuationSeparator" w:id="0">
    <w:p w:rsidR="00AC037E" w:rsidRDefault="00AC03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D3"/>
    <w:rsid w:val="001952D3"/>
    <w:rsid w:val="002B4D5B"/>
    <w:rsid w:val="00492FDE"/>
    <w:rsid w:val="004C135F"/>
    <w:rsid w:val="0054460E"/>
    <w:rsid w:val="00963FA3"/>
    <w:rsid w:val="00AA5BF3"/>
    <w:rsid w:val="00AC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5424E"/>
  <w15:chartTrackingRefBased/>
  <w15:docId w15:val="{613DA05D-802F-4263-962A-96DEF9EE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56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D6615C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80"/>
      <w:contextualSpacing/>
    </w:pPr>
    <w:rPr>
      <w:rFonts w:asciiTheme="majorHAnsi" w:eastAsiaTheme="majorEastAsia" w:hAnsiTheme="majorHAnsi" w:cstheme="majorBidi"/>
      <w:b/>
      <w:bCs/>
      <w:color w:val="D6615C" w:themeColor="accent1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D6615C" w:themeColor="accent1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D6615C" w:themeColor="accent1"/>
      <w:sz w:val="20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D6615C" w:themeColor="accent1"/>
        <w:sz w:val="20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pPr>
      <w:spacing w:before="80" w:after="80"/>
    </w:pPr>
    <w:tblPr>
      <w:tblBorders>
        <w:bottom w:val="single" w:sz="4" w:space="0" w:color="D6615C" w:themeColor="accent1"/>
        <w:insideH w:val="single" w:sz="4" w:space="0" w:color="BFBFBF" w:themeColor="background1" w:themeShade="BF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D6615C" w:themeColor="accent1"/>
        <w:sz w:val="20"/>
      </w:rPr>
      <w:tblPr/>
      <w:tcPr>
        <w:tcBorders>
          <w:top w:val="nil"/>
          <w:left w:val="nil"/>
          <w:bottom w:val="single" w:sz="4" w:space="0" w:color="D6615C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D6615C" w:themeColor="accent1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1952D3"/>
    <w:rPr>
      <w:color w:val="549CC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2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a2zp@virgini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odechef.com/i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%20Anderson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9B827C3-6CAF-4F66-A2F7-D2220C916C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45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Denny Anderson</dc:creator>
  <cp:keywords/>
  <cp:lastModifiedBy>Denny Anderson</cp:lastModifiedBy>
  <cp:revision>2</cp:revision>
  <dcterms:created xsi:type="dcterms:W3CDTF">2017-07-28T22:31:00Z</dcterms:created>
  <dcterms:modified xsi:type="dcterms:W3CDTF">2017-07-29T03:46:00Z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TC029193399991</vt:lpwstr>
  </property>
</Properties>
</file>